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11277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112770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1995170</wp:posOffset>
                </wp:positionH>
                <wp:positionV relativeFrom="paragraph">
                  <wp:posOffset>5080</wp:posOffset>
                </wp:positionV>
                <wp:extent cx="2476500" cy="14573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2770" w:rsidRDefault="00112770" w:rsidP="00ED50C4">
                            <w:pPr>
                              <w:pStyle w:val="Help"/>
                            </w:pPr>
                            <w:r>
                              <w:t>Nom : Le Coq</w:t>
                            </w:r>
                          </w:p>
                          <w:p w:rsidR="00112770" w:rsidRPr="0067729D" w:rsidRDefault="00112770" w:rsidP="00ED50C4">
                            <w:pPr>
                              <w:pStyle w:val="Help"/>
                            </w:pPr>
                            <w:r w:rsidRPr="0067729D">
                              <w:t>P</w:t>
                            </w:r>
                            <w:r w:rsidR="004F521F" w:rsidRPr="0067729D">
                              <w:t>rénom</w:t>
                            </w:r>
                            <w:r>
                              <w:t> : Amos</w:t>
                            </w:r>
                          </w:p>
                          <w:p w:rsidR="004F521F" w:rsidRPr="00112770" w:rsidRDefault="004F521F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 w:rsidRPr="0067729D">
                              <w:t>E-mail</w:t>
                            </w:r>
                            <w:r w:rsidR="00112770">
                              <w:t> : Amos.Le-Coq@cpnv.ch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7.1pt;margin-top:.4pt;width:195pt;height:11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i2vgIAAL8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" filled="f" stroked="f">
                <v:textbox>
                  <w:txbxContent>
                    <w:p w:rsidR="00112770" w:rsidRDefault="00112770" w:rsidP="00ED50C4">
                      <w:pPr>
                        <w:pStyle w:val="Help"/>
                      </w:pPr>
                      <w:r>
                        <w:t>Nom : Le Coq</w:t>
                      </w:r>
                    </w:p>
                    <w:p w:rsidR="00112770" w:rsidRPr="0067729D" w:rsidRDefault="00112770" w:rsidP="00ED50C4">
                      <w:pPr>
                        <w:pStyle w:val="Help"/>
                      </w:pPr>
                      <w:r w:rsidRPr="0067729D">
                        <w:t>P</w:t>
                      </w:r>
                      <w:r w:rsidR="004F521F" w:rsidRPr="0067729D">
                        <w:t>rénom</w:t>
                      </w:r>
                      <w:r>
                        <w:t> : Amos</w:t>
                      </w:r>
                    </w:p>
                    <w:p w:rsidR="004F521F" w:rsidRPr="00112770" w:rsidRDefault="004F521F" w:rsidP="00ED50C4">
                      <w:pPr>
                        <w:pStyle w:val="Help"/>
                        <w:rPr>
                          <w:lang w:val="fr-CH"/>
                        </w:rPr>
                      </w:pPr>
                      <w:r w:rsidRPr="0067729D">
                        <w:t>E-mail</w:t>
                      </w:r>
                      <w:r w:rsidR="00112770">
                        <w:t> : Amos.Le-Coq@cpnv.ch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2084172</wp:posOffset>
                </wp:positionH>
                <wp:positionV relativeFrom="paragraph">
                  <wp:posOffset>30302</wp:posOffset>
                </wp:positionV>
                <wp:extent cx="1514475" cy="863194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86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  <w:r w:rsidR="006E49CD">
                              <w:t> : SI-C1b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  <w:r w:rsidR="006E49CD">
                              <w:t> : 01.04.2021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.1pt;margin-top:2.4pt;width:119.25pt;height:6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2JcwAIAAMU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" filled="f" stroked="f">
                <v:textbox>
                  <w:txbxContent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  <w:r w:rsidR="006E49CD">
                        <w:t> : SI-C1b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  <w:r w:rsidR="006E49CD">
                        <w:t> : 01.04.2021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1277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F207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1277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1D1455" w:rsidRDefault="001D1455" w:rsidP="001D1455"/>
    <w:p w:rsidR="001D1455" w:rsidRDefault="001D1455" w:rsidP="001D1455">
      <w:r>
        <w:t xml:space="preserve">Ce projet est organisé dans le cadre d’un test </w:t>
      </w:r>
      <w:r w:rsidRPr="001D1455">
        <w:t>trimestriel</w:t>
      </w:r>
      <w:r>
        <w:t xml:space="preserve"> en MA-20 et en ICT-431.</w:t>
      </w:r>
    </w:p>
    <w:p w:rsidR="001D1455" w:rsidRPr="001D1455" w:rsidRDefault="001D1455" w:rsidP="001D1455">
      <w:r>
        <w:t xml:space="preserve">C’est un projet de programmation d’une bataille navale, pour la mise en pratique </w:t>
      </w:r>
      <w:r w:rsidR="00F115D0">
        <w:t>du «</w:t>
      </w:r>
      <w:r>
        <w:t> C </w:t>
      </w:r>
      <w:bookmarkStart w:id="2" w:name="_GoBack"/>
      <w:bookmarkEnd w:id="2"/>
      <w:r w:rsidR="00F115D0">
        <w:t>» comme</w:t>
      </w:r>
      <w:r>
        <w:t xml:space="preserve"> langage de programmation.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lastRenderedPageBreak/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>(Use case 1)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lastRenderedPageBreak/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lastRenderedPageBreak/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7C" w:rsidRDefault="006F207C">
      <w:r>
        <w:separator/>
      </w:r>
    </w:p>
  </w:endnote>
  <w:endnote w:type="continuationSeparator" w:id="0">
    <w:p w:rsidR="006F207C" w:rsidRDefault="006F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115D0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fldSimple w:instr=" SAVEDATE  \* MERGEFORMAT ">
      <w:r w:rsidR="00112770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7C" w:rsidRDefault="006F207C">
      <w:r>
        <w:separator/>
      </w:r>
    </w:p>
  </w:footnote>
  <w:footnote w:type="continuationSeparator" w:id="0">
    <w:p w:rsidR="006F207C" w:rsidRDefault="006F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455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0"/>
    <w:rsid w:val="00046B84"/>
    <w:rsid w:val="0005613A"/>
    <w:rsid w:val="000C7908"/>
    <w:rsid w:val="00106180"/>
    <w:rsid w:val="00112770"/>
    <w:rsid w:val="00124E46"/>
    <w:rsid w:val="00172C7C"/>
    <w:rsid w:val="001B7271"/>
    <w:rsid w:val="001B7C29"/>
    <w:rsid w:val="001D1455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E49CD"/>
    <w:rsid w:val="006F207C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115D0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3A7481ED-06FF-4726-B32F-60B8907E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s.LE-COQ\git\batailleNavale\documentation\dossierDeProjet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13</TotalTime>
  <Pages>6</Pages>
  <Words>1335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8663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LE-COQ Amos</dc:creator>
  <cp:keywords/>
  <cp:lastModifiedBy>LE-COQ Amos</cp:lastModifiedBy>
  <cp:revision>3</cp:revision>
  <cp:lastPrinted>2004-09-01T12:58:00Z</cp:lastPrinted>
  <dcterms:created xsi:type="dcterms:W3CDTF">2021-04-01T09:59:00Z</dcterms:created>
  <dcterms:modified xsi:type="dcterms:W3CDTF">2021-04-01T10:12:00Z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